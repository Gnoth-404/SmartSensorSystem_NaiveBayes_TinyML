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7971" w14:textId="77777777" w:rsidR="00573BEA" w:rsidRDefault="00573BEA" w:rsidP="00573BEA">
      <w:pPr>
        <w:jc w:val="center"/>
        <w:rPr>
          <w:sz w:val="44"/>
          <w:szCs w:val="32"/>
        </w:rPr>
      </w:pPr>
    </w:p>
    <w:p w14:paraId="4090CEAD" w14:textId="77777777" w:rsidR="003D167A" w:rsidRPr="00033F21" w:rsidRDefault="003D167A" w:rsidP="00573BEA">
      <w:pPr>
        <w:jc w:val="center"/>
        <w:rPr>
          <w:sz w:val="44"/>
          <w:szCs w:val="32"/>
        </w:rPr>
      </w:pPr>
    </w:p>
    <w:p w14:paraId="0E558889" w14:textId="655BBF90" w:rsidR="00033F21" w:rsidRPr="00C413B4" w:rsidRDefault="003D167A" w:rsidP="003D167A">
      <w:pPr>
        <w:jc w:val="center"/>
        <w:rPr>
          <w:b/>
          <w:sz w:val="44"/>
          <w:szCs w:val="32"/>
          <w:lang w:val="en-US"/>
        </w:rPr>
      </w:pPr>
      <w:r w:rsidRPr="00C413B4">
        <w:rPr>
          <w:b/>
          <w:sz w:val="44"/>
          <w:szCs w:val="32"/>
          <w:lang w:val="en-US"/>
        </w:rPr>
        <w:t>„</w:t>
      </w:r>
      <w:r w:rsidR="00B56958" w:rsidRPr="00C413B4">
        <w:rPr>
          <w:b/>
          <w:sz w:val="44"/>
          <w:szCs w:val="32"/>
          <w:lang w:val="en-US"/>
        </w:rPr>
        <w:t>Autonomous Intelligent Systems</w:t>
      </w:r>
      <w:r w:rsidRPr="00C413B4">
        <w:rPr>
          <w:b/>
          <w:sz w:val="44"/>
          <w:szCs w:val="32"/>
          <w:lang w:val="en-US"/>
        </w:rPr>
        <w:t>“</w:t>
      </w:r>
    </w:p>
    <w:p w14:paraId="0263A067" w14:textId="77777777" w:rsidR="003D167A" w:rsidRPr="00C413B4" w:rsidRDefault="003D167A" w:rsidP="003D167A">
      <w:pPr>
        <w:jc w:val="center"/>
        <w:rPr>
          <w:b/>
          <w:sz w:val="44"/>
          <w:szCs w:val="32"/>
          <w:lang w:val="en-US"/>
        </w:rPr>
      </w:pPr>
    </w:p>
    <w:p w14:paraId="430D3E79" w14:textId="7CD39241" w:rsidR="003D167A" w:rsidRPr="00C413B4" w:rsidRDefault="00573BEA" w:rsidP="003D167A">
      <w:pPr>
        <w:jc w:val="center"/>
        <w:rPr>
          <w:b/>
          <w:sz w:val="40"/>
          <w:szCs w:val="32"/>
          <w:lang w:val="en-US"/>
        </w:rPr>
      </w:pPr>
      <w:r w:rsidRPr="00C413B4">
        <w:rPr>
          <w:b/>
          <w:sz w:val="40"/>
          <w:szCs w:val="32"/>
          <w:lang w:val="en-US"/>
        </w:rPr>
        <w:t>„</w:t>
      </w:r>
      <w:r w:rsidR="00C413B4" w:rsidRPr="00C413B4">
        <w:rPr>
          <w:b/>
          <w:sz w:val="40"/>
          <w:szCs w:val="32"/>
          <w:lang w:val="en-US"/>
        </w:rPr>
        <w:t>Red Pitaya</w:t>
      </w:r>
      <w:r w:rsidRPr="00C413B4">
        <w:rPr>
          <w:b/>
          <w:sz w:val="40"/>
          <w:szCs w:val="32"/>
          <w:lang w:val="en-US"/>
        </w:rPr>
        <w:t>“</w:t>
      </w:r>
    </w:p>
    <w:p w14:paraId="6E22847E" w14:textId="279858AE" w:rsidR="00573BEA" w:rsidRPr="00734ACC" w:rsidRDefault="002C4A0C" w:rsidP="003D167A">
      <w:pPr>
        <w:jc w:val="center"/>
        <w:rPr>
          <w:b/>
          <w:sz w:val="48"/>
          <w:szCs w:val="32"/>
          <w:lang w:val="en-GB"/>
        </w:rPr>
      </w:pPr>
      <w:r>
        <w:rPr>
          <w:b/>
          <w:sz w:val="40"/>
          <w:szCs w:val="32"/>
          <w:lang w:val="en-GB"/>
        </w:rPr>
        <w:t>History</w:t>
      </w:r>
    </w:p>
    <w:p w14:paraId="3D41D321" w14:textId="77777777" w:rsidR="00033F21" w:rsidRPr="00734ACC" w:rsidRDefault="00033F21" w:rsidP="00033F21">
      <w:pPr>
        <w:jc w:val="center"/>
        <w:rPr>
          <w:b/>
          <w:sz w:val="32"/>
          <w:szCs w:val="32"/>
          <w:lang w:val="en-GB"/>
        </w:rPr>
      </w:pPr>
    </w:p>
    <w:p w14:paraId="214D6E7C" w14:textId="77777777" w:rsidR="005F1492" w:rsidRPr="00734ACC" w:rsidRDefault="005F1492" w:rsidP="00033F21">
      <w:pPr>
        <w:jc w:val="center"/>
        <w:rPr>
          <w:b/>
          <w:sz w:val="32"/>
          <w:szCs w:val="32"/>
          <w:lang w:val="en-GB"/>
        </w:rPr>
      </w:pPr>
    </w:p>
    <w:p w14:paraId="32944831" w14:textId="77777777" w:rsidR="00573BEA" w:rsidRPr="00734ACC" w:rsidRDefault="00C413B4" w:rsidP="00573BEA">
      <w:pPr>
        <w:jc w:val="center"/>
        <w:rPr>
          <w:b/>
          <w:sz w:val="24"/>
          <w:szCs w:val="32"/>
          <w:lang w:val="en-GB"/>
        </w:rPr>
      </w:pPr>
      <w:r w:rsidRPr="00734ACC">
        <w:rPr>
          <w:b/>
          <w:sz w:val="24"/>
          <w:szCs w:val="32"/>
          <w:lang w:val="en-GB"/>
        </w:rPr>
        <w:t>Created by</w:t>
      </w:r>
    </w:p>
    <w:p w14:paraId="7DA23BAA" w14:textId="77777777" w:rsidR="00DB754A" w:rsidRPr="00734ACC" w:rsidRDefault="00126295" w:rsidP="00573BEA">
      <w:pPr>
        <w:jc w:val="center"/>
        <w:rPr>
          <w:lang w:val="en-GB"/>
        </w:rPr>
      </w:pPr>
      <w:r w:rsidRPr="00734ACC">
        <w:rPr>
          <w:lang w:val="en-GB"/>
        </w:rPr>
        <w:t>Daniel Schäfer</w:t>
      </w:r>
      <w:r w:rsidR="007A48BC" w:rsidRPr="00734ACC">
        <w:rPr>
          <w:lang w:val="en-GB"/>
        </w:rPr>
        <w:t>, WS 2019/2020</w:t>
      </w:r>
    </w:p>
    <w:p w14:paraId="53D7EDFB" w14:textId="77777777" w:rsidR="00DB754A" w:rsidRPr="00734ACC" w:rsidRDefault="00DB754A">
      <w:pPr>
        <w:rPr>
          <w:b/>
          <w:lang w:val="en-GB"/>
        </w:rPr>
      </w:pPr>
      <w:r w:rsidRPr="00734ACC">
        <w:rPr>
          <w:b/>
          <w:lang w:val="en-GB"/>
        </w:rPr>
        <w:br w:type="page"/>
      </w:r>
    </w:p>
    <w:p w14:paraId="1DD18E87" w14:textId="77777777" w:rsidR="00126295" w:rsidRPr="00734ACC" w:rsidRDefault="00126295" w:rsidP="00DB754A">
      <w:pPr>
        <w:rPr>
          <w:b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98537452"/>
        <w:docPartObj>
          <w:docPartGallery w:val="Table of Contents"/>
          <w:docPartUnique/>
        </w:docPartObj>
      </w:sdtPr>
      <w:sdtEndPr/>
      <w:sdtContent>
        <w:p w14:paraId="0B558A71" w14:textId="77777777" w:rsidR="007A7622" w:rsidRDefault="007A7622">
          <w:pPr>
            <w:pStyle w:val="Inhaltsverzeichnisberschrift"/>
          </w:pPr>
          <w:r>
            <w:t>Inhaltsverzeichnis</w:t>
          </w:r>
        </w:p>
        <w:p w14:paraId="0171232B" w14:textId="04C8599E" w:rsidR="00B30E27" w:rsidRDefault="007A762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79307" w:history="1">
            <w:r w:rsidR="00B30E27" w:rsidRPr="003B6298">
              <w:rPr>
                <w:rStyle w:val="Hyperlink"/>
                <w:noProof/>
              </w:rPr>
              <w:t>1.</w:t>
            </w:r>
            <w:r w:rsidR="00B30E27">
              <w:rPr>
                <w:rFonts w:eastAsiaTheme="minorEastAsia"/>
                <w:noProof/>
                <w:lang w:eastAsia="de-DE"/>
              </w:rPr>
              <w:tab/>
            </w:r>
            <w:r w:rsidR="00B30E27" w:rsidRPr="003B6298">
              <w:rPr>
                <w:rStyle w:val="Hyperlink"/>
                <w:noProof/>
              </w:rPr>
              <w:t>History</w:t>
            </w:r>
            <w:r w:rsidR="00B30E27">
              <w:rPr>
                <w:noProof/>
                <w:webHidden/>
              </w:rPr>
              <w:tab/>
            </w:r>
            <w:r w:rsidR="00B30E27">
              <w:rPr>
                <w:noProof/>
                <w:webHidden/>
              </w:rPr>
              <w:fldChar w:fldCharType="begin"/>
            </w:r>
            <w:r w:rsidR="00B30E27">
              <w:rPr>
                <w:noProof/>
                <w:webHidden/>
              </w:rPr>
              <w:instrText xml:space="preserve"> PAGEREF _Toc59179307 \h </w:instrText>
            </w:r>
            <w:r w:rsidR="00B30E27">
              <w:rPr>
                <w:noProof/>
                <w:webHidden/>
              </w:rPr>
            </w:r>
            <w:r w:rsidR="00B30E27">
              <w:rPr>
                <w:noProof/>
                <w:webHidden/>
              </w:rPr>
              <w:fldChar w:fldCharType="separate"/>
            </w:r>
            <w:r w:rsidR="00B30E27">
              <w:rPr>
                <w:noProof/>
                <w:webHidden/>
              </w:rPr>
              <w:t>3</w:t>
            </w:r>
            <w:r w:rsidR="00B30E27">
              <w:rPr>
                <w:noProof/>
                <w:webHidden/>
              </w:rPr>
              <w:fldChar w:fldCharType="end"/>
            </w:r>
          </w:hyperlink>
        </w:p>
        <w:p w14:paraId="5EC577A9" w14:textId="6C5ED25B" w:rsidR="007A7622" w:rsidRDefault="007A7622">
          <w:r>
            <w:rPr>
              <w:b/>
              <w:bCs/>
            </w:rPr>
            <w:fldChar w:fldCharType="end"/>
          </w:r>
        </w:p>
      </w:sdtContent>
    </w:sdt>
    <w:p w14:paraId="588C7A37" w14:textId="77777777" w:rsidR="007A7622" w:rsidRDefault="007A7622">
      <w:r>
        <w:br w:type="page"/>
      </w:r>
    </w:p>
    <w:p w14:paraId="2039786F" w14:textId="754755BA" w:rsidR="007A7622" w:rsidRDefault="002C4A0C" w:rsidP="00EC031F">
      <w:pPr>
        <w:pStyle w:val="berschrift1"/>
        <w:numPr>
          <w:ilvl w:val="0"/>
          <w:numId w:val="2"/>
        </w:numPr>
      </w:pPr>
      <w:bookmarkStart w:id="0" w:name="_Toc59179307"/>
      <w:proofErr w:type="spellStart"/>
      <w:r>
        <w:t>History</w:t>
      </w:r>
      <w:bookmarkEnd w:id="0"/>
      <w:proofErr w:type="spellEnd"/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231"/>
        <w:gridCol w:w="2219"/>
        <w:gridCol w:w="2234"/>
        <w:gridCol w:w="2244"/>
      </w:tblGrid>
      <w:tr w:rsidR="00A97F24" w14:paraId="02D64FD0" w14:textId="77777777" w:rsidTr="00A97F24">
        <w:tc>
          <w:tcPr>
            <w:tcW w:w="2303" w:type="dxa"/>
          </w:tcPr>
          <w:p w14:paraId="32BF4244" w14:textId="4129FDE3" w:rsidR="00A97F24" w:rsidRPr="00A97F24" w:rsidRDefault="00642A2E" w:rsidP="0074456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 Number</w:t>
            </w:r>
          </w:p>
        </w:tc>
        <w:tc>
          <w:tcPr>
            <w:tcW w:w="2303" w:type="dxa"/>
          </w:tcPr>
          <w:p w14:paraId="6E5DF4E1" w14:textId="2E77C85D" w:rsidR="00A97F24" w:rsidRDefault="00642A2E" w:rsidP="007445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303" w:type="dxa"/>
          </w:tcPr>
          <w:p w14:paraId="25885533" w14:textId="394109E5" w:rsidR="00A97F24" w:rsidRDefault="00642A2E" w:rsidP="007445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Major changes</w:t>
            </w:r>
          </w:p>
        </w:tc>
        <w:tc>
          <w:tcPr>
            <w:tcW w:w="2303" w:type="dxa"/>
          </w:tcPr>
          <w:p w14:paraId="7A3949EF" w14:textId="235FD6B9" w:rsidR="00A97F24" w:rsidRDefault="00642A2E" w:rsidP="0074456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  <w:tr w:rsidR="00642A2E" w14:paraId="18AC8299" w14:textId="77777777" w:rsidTr="00A97F24">
        <w:tc>
          <w:tcPr>
            <w:tcW w:w="2303" w:type="dxa"/>
          </w:tcPr>
          <w:p w14:paraId="2FA1CF77" w14:textId="5FF44CDF" w:rsidR="00642A2E" w:rsidRDefault="00642A2E" w:rsidP="0074456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V0.21</w:t>
            </w:r>
          </w:p>
        </w:tc>
        <w:tc>
          <w:tcPr>
            <w:tcW w:w="2303" w:type="dxa"/>
          </w:tcPr>
          <w:p w14:paraId="6DA0CF2F" w14:textId="77777777" w:rsidR="00642A2E" w:rsidRDefault="00642A2E" w:rsidP="0074456A">
            <w:pPr>
              <w:jc w:val="both"/>
              <w:rPr>
                <w:lang w:val="en-US"/>
              </w:rPr>
            </w:pPr>
          </w:p>
        </w:tc>
        <w:tc>
          <w:tcPr>
            <w:tcW w:w="2303" w:type="dxa"/>
          </w:tcPr>
          <w:p w14:paraId="4D393ECD" w14:textId="77777777" w:rsidR="00642A2E" w:rsidRDefault="00642A2E" w:rsidP="0074456A">
            <w:pPr>
              <w:jc w:val="both"/>
              <w:rPr>
                <w:lang w:val="en-US"/>
              </w:rPr>
            </w:pPr>
          </w:p>
        </w:tc>
        <w:tc>
          <w:tcPr>
            <w:tcW w:w="2303" w:type="dxa"/>
          </w:tcPr>
          <w:p w14:paraId="282B1AB6" w14:textId="77777777" w:rsidR="00642A2E" w:rsidRDefault="00642A2E" w:rsidP="0074456A">
            <w:pPr>
              <w:jc w:val="both"/>
              <w:rPr>
                <w:lang w:val="en-US"/>
              </w:rPr>
            </w:pPr>
          </w:p>
        </w:tc>
      </w:tr>
      <w:tr w:rsidR="00642A2E" w14:paraId="2EECF9F3" w14:textId="77777777" w:rsidTr="00A97F24">
        <w:tc>
          <w:tcPr>
            <w:tcW w:w="2303" w:type="dxa"/>
          </w:tcPr>
          <w:p w14:paraId="788E5647" w14:textId="77777777" w:rsidR="00642A2E" w:rsidRDefault="00642A2E" w:rsidP="0074456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303" w:type="dxa"/>
          </w:tcPr>
          <w:p w14:paraId="0790E692" w14:textId="77777777" w:rsidR="00642A2E" w:rsidRDefault="00642A2E" w:rsidP="0074456A">
            <w:pPr>
              <w:jc w:val="both"/>
              <w:rPr>
                <w:lang w:val="en-US"/>
              </w:rPr>
            </w:pPr>
          </w:p>
        </w:tc>
        <w:tc>
          <w:tcPr>
            <w:tcW w:w="2303" w:type="dxa"/>
          </w:tcPr>
          <w:p w14:paraId="5CEA1D6B" w14:textId="77777777" w:rsidR="00642A2E" w:rsidRDefault="00642A2E" w:rsidP="0074456A">
            <w:pPr>
              <w:jc w:val="both"/>
              <w:rPr>
                <w:lang w:val="en-US"/>
              </w:rPr>
            </w:pPr>
          </w:p>
        </w:tc>
        <w:tc>
          <w:tcPr>
            <w:tcW w:w="2303" w:type="dxa"/>
          </w:tcPr>
          <w:p w14:paraId="1C777C6C" w14:textId="77777777" w:rsidR="00642A2E" w:rsidRDefault="00642A2E" w:rsidP="0074456A">
            <w:pPr>
              <w:jc w:val="both"/>
              <w:rPr>
                <w:lang w:val="en-US"/>
              </w:rPr>
            </w:pPr>
          </w:p>
        </w:tc>
      </w:tr>
      <w:tr w:rsidR="00A97F24" w14:paraId="58487293" w14:textId="77777777" w:rsidTr="00A97F24">
        <w:tc>
          <w:tcPr>
            <w:tcW w:w="2303" w:type="dxa"/>
          </w:tcPr>
          <w:p w14:paraId="72C086F2" w14:textId="77777777" w:rsidR="00A97F24" w:rsidRDefault="00A97F24" w:rsidP="0074456A">
            <w:pPr>
              <w:jc w:val="both"/>
              <w:rPr>
                <w:lang w:val="en-US"/>
              </w:rPr>
            </w:pPr>
          </w:p>
        </w:tc>
        <w:tc>
          <w:tcPr>
            <w:tcW w:w="2303" w:type="dxa"/>
          </w:tcPr>
          <w:p w14:paraId="5F05EE72" w14:textId="77777777" w:rsidR="00A97F24" w:rsidRDefault="00A97F24" w:rsidP="0074456A">
            <w:pPr>
              <w:jc w:val="both"/>
              <w:rPr>
                <w:lang w:val="en-US"/>
              </w:rPr>
            </w:pPr>
          </w:p>
        </w:tc>
        <w:tc>
          <w:tcPr>
            <w:tcW w:w="2303" w:type="dxa"/>
          </w:tcPr>
          <w:p w14:paraId="019977FD" w14:textId="77777777" w:rsidR="00A97F24" w:rsidRDefault="00A97F24" w:rsidP="0074456A">
            <w:pPr>
              <w:jc w:val="both"/>
              <w:rPr>
                <w:lang w:val="en-US"/>
              </w:rPr>
            </w:pPr>
          </w:p>
        </w:tc>
        <w:tc>
          <w:tcPr>
            <w:tcW w:w="2303" w:type="dxa"/>
          </w:tcPr>
          <w:p w14:paraId="779CDFF3" w14:textId="77777777" w:rsidR="00A97F24" w:rsidRDefault="00A97F24" w:rsidP="0074456A">
            <w:pPr>
              <w:jc w:val="both"/>
              <w:rPr>
                <w:lang w:val="en-US"/>
              </w:rPr>
            </w:pPr>
          </w:p>
        </w:tc>
      </w:tr>
    </w:tbl>
    <w:p w14:paraId="067F7ECC" w14:textId="5B8343EC" w:rsidR="00061942" w:rsidRPr="0074456A" w:rsidRDefault="00061942" w:rsidP="0074456A">
      <w:pPr>
        <w:ind w:left="360"/>
        <w:jc w:val="both"/>
        <w:rPr>
          <w:lang w:val="en-US"/>
        </w:rPr>
      </w:pPr>
    </w:p>
    <w:sectPr w:rsidR="00061942" w:rsidRPr="0074456A" w:rsidSect="00033F2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6C4C4" w14:textId="77777777" w:rsidR="00641E23" w:rsidRDefault="00641E23" w:rsidP="00F86E4C">
      <w:pPr>
        <w:spacing w:after="0" w:line="240" w:lineRule="auto"/>
      </w:pPr>
      <w:r>
        <w:separator/>
      </w:r>
    </w:p>
  </w:endnote>
  <w:endnote w:type="continuationSeparator" w:id="0">
    <w:p w14:paraId="7DE5C303" w14:textId="77777777" w:rsidR="00641E23" w:rsidRDefault="00641E23" w:rsidP="00F86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8D41" w14:textId="42DD615E" w:rsidR="00061942" w:rsidRDefault="00061942" w:rsidP="00033F21">
    <w:pPr>
      <w:pStyle w:val="Fuzeile"/>
      <w:jc w:val="right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/ </w:t>
    </w:r>
    <w:fldSimple w:instr=" NUMPAGES   \* MERGEFORMAT ">
      <w:r>
        <w:rPr>
          <w:noProof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D114" w14:textId="77777777" w:rsidR="00061942" w:rsidRDefault="00061942" w:rsidP="00BD7715">
    <w:pPr>
      <w:pStyle w:val="Fuzeile"/>
      <w:jc w:val="center"/>
    </w:pPr>
    <w:r>
      <w:rPr>
        <w:noProof/>
        <w:lang w:eastAsia="de-DE"/>
      </w:rPr>
      <mc:AlternateContent>
        <mc:Choice Requires="wps">
          <w:drawing>
            <wp:inline distT="0" distB="0" distL="0" distR="0" wp14:anchorId="42A9ECAA" wp14:editId="0BE90436">
              <wp:extent cx="5759450" cy="10795"/>
              <wp:effectExtent l="0" t="0" r="12700" b="27305"/>
              <wp:docPr id="15" name="Ellips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450" cy="10795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B866C14" id="Ellipse 15" o:spid="_x0000_s1026" style="width:453.5pt;height: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" fillcolor="#b8cce4 [1300]" strokecolor="#b8cce4 [1300]" strokeweight="2pt"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77691" w14:textId="77777777" w:rsidR="00641E23" w:rsidRDefault="00641E23" w:rsidP="00F86E4C">
      <w:pPr>
        <w:spacing w:after="0" w:line="240" w:lineRule="auto"/>
      </w:pPr>
      <w:r>
        <w:separator/>
      </w:r>
    </w:p>
  </w:footnote>
  <w:footnote w:type="continuationSeparator" w:id="0">
    <w:p w14:paraId="5B075164" w14:textId="77777777" w:rsidR="00641E23" w:rsidRDefault="00641E23" w:rsidP="00F86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1981" w14:textId="77777777" w:rsidR="00061942" w:rsidRDefault="00061942" w:rsidP="005F1492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5A56A317" wp14:editId="48BB87EA">
          <wp:extent cx="723900" cy="349742"/>
          <wp:effectExtent l="0" t="0" r="0" b="0"/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AS_Logo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82" cy="354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EE24C2" w14:textId="0FA593D0" w:rsidR="00061942" w:rsidRDefault="00061942" w:rsidP="006B1525">
    <w:pPr>
      <w:pStyle w:val="Kopfzeile"/>
      <w:jc w:val="center"/>
      <w:rPr>
        <w:noProof/>
        <w:sz w:val="16"/>
        <w:lang w:eastAsia="de-DE"/>
      </w:rPr>
    </w:pPr>
    <w:r>
      <w:rPr>
        <w:sz w:val="16"/>
      </w:rPr>
      <w:t xml:space="preserve"> „</w:t>
    </w:r>
    <w:proofErr w:type="spellStart"/>
    <w:r w:rsidRPr="00C413B4">
      <w:rPr>
        <w:sz w:val="16"/>
      </w:rPr>
      <w:t>Red</w:t>
    </w:r>
    <w:proofErr w:type="spellEnd"/>
    <w:r w:rsidRPr="00C413B4">
      <w:rPr>
        <w:sz w:val="16"/>
      </w:rPr>
      <w:t xml:space="preserve"> Pitaya</w:t>
    </w:r>
    <w:r w:rsidR="00B30E27">
      <w:rPr>
        <w:sz w:val="16"/>
      </w:rPr>
      <w:t xml:space="preserve"> - </w:t>
    </w:r>
    <w:proofErr w:type="spellStart"/>
    <w:r w:rsidR="00B30E27">
      <w:rPr>
        <w:sz w:val="16"/>
      </w:rPr>
      <w:t>History</w:t>
    </w:r>
    <w:proofErr w:type="spellEnd"/>
    <w:r>
      <w:rPr>
        <w:sz w:val="16"/>
      </w:rPr>
      <w:t>“</w:t>
    </w:r>
    <w:r>
      <w:rPr>
        <w:noProof/>
        <w:lang w:eastAsia="de-DE"/>
      </w:rPr>
      <mc:AlternateContent>
        <mc:Choice Requires="wps">
          <w:drawing>
            <wp:inline distT="0" distB="0" distL="0" distR="0" wp14:anchorId="5D59FEB0" wp14:editId="608C883E">
              <wp:extent cx="5759450" cy="10795"/>
              <wp:effectExtent l="0" t="0" r="12700" b="27305"/>
              <wp:docPr id="17" name="Ellips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450" cy="1079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25400" cap="flat" cmpd="sng" algn="ctr">
                        <a:solidFill>
                          <a:schemeClr val="bg1">
                            <a:lumMod val="85000"/>
                          </a:schemeClr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16D970FC" id="Ellipse 17" o:spid="_x0000_s1026" style="width:453.5pt;height: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" fillcolor="#d8d8d8 [2732]" strokecolor="#d8d8d8 [2732]" strokeweight="2pt">
              <w10:anchorlock/>
            </v:oval>
          </w:pict>
        </mc:Fallback>
      </mc:AlternateContent>
    </w:r>
  </w:p>
  <w:p w14:paraId="3D04F779" w14:textId="77777777" w:rsidR="00061942" w:rsidRDefault="00061942" w:rsidP="006B1525">
    <w:pPr>
      <w:pStyle w:val="Kopfzeile"/>
      <w:jc w:val="center"/>
      <w:rPr>
        <w:noProof/>
        <w:sz w:val="16"/>
        <w:lang w:eastAsia="de-DE"/>
      </w:rPr>
    </w:pPr>
  </w:p>
  <w:p w14:paraId="0296C45D" w14:textId="77777777" w:rsidR="00061942" w:rsidRPr="006B1525" w:rsidRDefault="00061942" w:rsidP="006B1525">
    <w:pPr>
      <w:pStyle w:val="Kopfzeile"/>
      <w:jc w:val="center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93D46" w14:textId="77777777" w:rsidR="00061942" w:rsidRDefault="00061942" w:rsidP="00BD7715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0A53985B" wp14:editId="440888C4">
          <wp:extent cx="2404164" cy="1161535"/>
          <wp:effectExtent l="0" t="0" r="0" b="0"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A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5763" cy="117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D09420" w14:textId="77777777" w:rsidR="00061942" w:rsidRPr="00BD7715" w:rsidRDefault="00061942" w:rsidP="00BD7715">
    <w:pPr>
      <w:pStyle w:val="Kopfzeile"/>
      <w:jc w:val="center"/>
    </w:pPr>
    <w:r>
      <w:rPr>
        <w:noProof/>
        <w:lang w:eastAsia="de-DE"/>
      </w:rPr>
      <mc:AlternateContent>
        <mc:Choice Requires="wps">
          <w:drawing>
            <wp:inline distT="0" distB="0" distL="0" distR="0" wp14:anchorId="16739967" wp14:editId="6BD0C1DB">
              <wp:extent cx="5759450" cy="10795"/>
              <wp:effectExtent l="0" t="0" r="12700" b="27305"/>
              <wp:docPr id="14" name="Ellips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450" cy="1079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3BB4A18" id="Ellipse 14" o:spid="_x0000_s1026" style="width:453.5pt;height: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" fillcolor="#4f81bd [3204]" strokecolor="#4f81bd [3204]" strokeweight="2pt">
              <w10:anchorlock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360"/>
    <w:multiLevelType w:val="hybridMultilevel"/>
    <w:tmpl w:val="AEEC0146"/>
    <w:lvl w:ilvl="0" w:tplc="D9BEF5C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E2D38"/>
    <w:multiLevelType w:val="hybridMultilevel"/>
    <w:tmpl w:val="366C2D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B4F9F"/>
    <w:multiLevelType w:val="hybridMultilevel"/>
    <w:tmpl w:val="64CA1C98"/>
    <w:lvl w:ilvl="0" w:tplc="B89A70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121F7"/>
    <w:multiLevelType w:val="multilevel"/>
    <w:tmpl w:val="97BEC9DC"/>
    <w:lvl w:ilvl="0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D3D2D0F"/>
    <w:multiLevelType w:val="hybridMultilevel"/>
    <w:tmpl w:val="4D5664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95EC1"/>
    <w:multiLevelType w:val="hybridMultilevel"/>
    <w:tmpl w:val="C5AE5F32"/>
    <w:lvl w:ilvl="0" w:tplc="1B5283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9741A"/>
    <w:multiLevelType w:val="hybridMultilevel"/>
    <w:tmpl w:val="32369824"/>
    <w:lvl w:ilvl="0" w:tplc="0A5023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03678"/>
    <w:multiLevelType w:val="hybridMultilevel"/>
    <w:tmpl w:val="2312BB96"/>
    <w:lvl w:ilvl="0" w:tplc="F4B461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81"/>
  <w:drawingGridVerticalSpacing w:val="181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958"/>
    <w:rsid w:val="00003BF4"/>
    <w:rsid w:val="0000660F"/>
    <w:rsid w:val="00023216"/>
    <w:rsid w:val="00033F21"/>
    <w:rsid w:val="00046C49"/>
    <w:rsid w:val="00046EF5"/>
    <w:rsid w:val="00061942"/>
    <w:rsid w:val="00064E2D"/>
    <w:rsid w:val="00067468"/>
    <w:rsid w:val="00083363"/>
    <w:rsid w:val="000921E7"/>
    <w:rsid w:val="000A44DC"/>
    <w:rsid w:val="000E1F7E"/>
    <w:rsid w:val="000E5FDA"/>
    <w:rsid w:val="000E77EF"/>
    <w:rsid w:val="000F06A6"/>
    <w:rsid w:val="000F4982"/>
    <w:rsid w:val="001043A5"/>
    <w:rsid w:val="001130E8"/>
    <w:rsid w:val="001210E4"/>
    <w:rsid w:val="00121583"/>
    <w:rsid w:val="00124AA4"/>
    <w:rsid w:val="00126295"/>
    <w:rsid w:val="0012629D"/>
    <w:rsid w:val="001268C9"/>
    <w:rsid w:val="001319BF"/>
    <w:rsid w:val="00134890"/>
    <w:rsid w:val="00145B39"/>
    <w:rsid w:val="0014703E"/>
    <w:rsid w:val="001501AE"/>
    <w:rsid w:val="001565C9"/>
    <w:rsid w:val="001605A7"/>
    <w:rsid w:val="00170EE4"/>
    <w:rsid w:val="001730EE"/>
    <w:rsid w:val="0017790E"/>
    <w:rsid w:val="00184F49"/>
    <w:rsid w:val="001869C8"/>
    <w:rsid w:val="00190AD5"/>
    <w:rsid w:val="001A0CD0"/>
    <w:rsid w:val="001B4B19"/>
    <w:rsid w:val="001C0D9E"/>
    <w:rsid w:val="001C49E5"/>
    <w:rsid w:val="001C7E04"/>
    <w:rsid w:val="001D29E9"/>
    <w:rsid w:val="001E124C"/>
    <w:rsid w:val="001F3610"/>
    <w:rsid w:val="00202F06"/>
    <w:rsid w:val="00210B16"/>
    <w:rsid w:val="00213833"/>
    <w:rsid w:val="00214294"/>
    <w:rsid w:val="00216AC1"/>
    <w:rsid w:val="00225EF0"/>
    <w:rsid w:val="00227D63"/>
    <w:rsid w:val="002324F3"/>
    <w:rsid w:val="00233614"/>
    <w:rsid w:val="00240CCD"/>
    <w:rsid w:val="00246E47"/>
    <w:rsid w:val="002557FF"/>
    <w:rsid w:val="00256FA7"/>
    <w:rsid w:val="00275B70"/>
    <w:rsid w:val="00285C28"/>
    <w:rsid w:val="00287801"/>
    <w:rsid w:val="002A0316"/>
    <w:rsid w:val="002A34BF"/>
    <w:rsid w:val="002A6C29"/>
    <w:rsid w:val="002B55F8"/>
    <w:rsid w:val="002B6873"/>
    <w:rsid w:val="002C4A0C"/>
    <w:rsid w:val="002C554C"/>
    <w:rsid w:val="002D7992"/>
    <w:rsid w:val="002E3000"/>
    <w:rsid w:val="00301115"/>
    <w:rsid w:val="003038D7"/>
    <w:rsid w:val="003332C2"/>
    <w:rsid w:val="00342278"/>
    <w:rsid w:val="003428F4"/>
    <w:rsid w:val="00351A6A"/>
    <w:rsid w:val="003567C2"/>
    <w:rsid w:val="00362CD9"/>
    <w:rsid w:val="00364051"/>
    <w:rsid w:val="00366AA4"/>
    <w:rsid w:val="00382E9F"/>
    <w:rsid w:val="00385308"/>
    <w:rsid w:val="00392BA7"/>
    <w:rsid w:val="003A61A4"/>
    <w:rsid w:val="003B0044"/>
    <w:rsid w:val="003B06D2"/>
    <w:rsid w:val="003B2373"/>
    <w:rsid w:val="003B43E7"/>
    <w:rsid w:val="003B561F"/>
    <w:rsid w:val="003C1B07"/>
    <w:rsid w:val="003C1C9A"/>
    <w:rsid w:val="003C60EF"/>
    <w:rsid w:val="003C704D"/>
    <w:rsid w:val="003D167A"/>
    <w:rsid w:val="003D6FC1"/>
    <w:rsid w:val="003F20A9"/>
    <w:rsid w:val="003F29FB"/>
    <w:rsid w:val="003F6ED4"/>
    <w:rsid w:val="00400CB8"/>
    <w:rsid w:val="00403AD2"/>
    <w:rsid w:val="00426942"/>
    <w:rsid w:val="00432366"/>
    <w:rsid w:val="004424F8"/>
    <w:rsid w:val="00462053"/>
    <w:rsid w:val="0047628E"/>
    <w:rsid w:val="00480A4E"/>
    <w:rsid w:val="0049368E"/>
    <w:rsid w:val="004C472F"/>
    <w:rsid w:val="004C7BE7"/>
    <w:rsid w:val="004D1357"/>
    <w:rsid w:val="004E6DC9"/>
    <w:rsid w:val="004E7F86"/>
    <w:rsid w:val="004F038F"/>
    <w:rsid w:val="004F0CA2"/>
    <w:rsid w:val="004F342E"/>
    <w:rsid w:val="00501120"/>
    <w:rsid w:val="0050562C"/>
    <w:rsid w:val="00517A65"/>
    <w:rsid w:val="00520B34"/>
    <w:rsid w:val="0052513B"/>
    <w:rsid w:val="005264E5"/>
    <w:rsid w:val="00531570"/>
    <w:rsid w:val="0053485D"/>
    <w:rsid w:val="00540EA1"/>
    <w:rsid w:val="005418CE"/>
    <w:rsid w:val="00547E33"/>
    <w:rsid w:val="00550788"/>
    <w:rsid w:val="00555483"/>
    <w:rsid w:val="00573BEA"/>
    <w:rsid w:val="00581EAE"/>
    <w:rsid w:val="00584E81"/>
    <w:rsid w:val="0059030E"/>
    <w:rsid w:val="00590544"/>
    <w:rsid w:val="005958CB"/>
    <w:rsid w:val="005A0BA9"/>
    <w:rsid w:val="005A4228"/>
    <w:rsid w:val="005B3FC8"/>
    <w:rsid w:val="005C28AE"/>
    <w:rsid w:val="005C6589"/>
    <w:rsid w:val="005D06B9"/>
    <w:rsid w:val="005D2F4F"/>
    <w:rsid w:val="005E71E3"/>
    <w:rsid w:val="005F1492"/>
    <w:rsid w:val="005F73B9"/>
    <w:rsid w:val="0060514F"/>
    <w:rsid w:val="00624415"/>
    <w:rsid w:val="006256B8"/>
    <w:rsid w:val="00640088"/>
    <w:rsid w:val="00641E23"/>
    <w:rsid w:val="00642A2E"/>
    <w:rsid w:val="00643E3A"/>
    <w:rsid w:val="00650BF6"/>
    <w:rsid w:val="006619AC"/>
    <w:rsid w:val="006621D6"/>
    <w:rsid w:val="006628C8"/>
    <w:rsid w:val="006645BD"/>
    <w:rsid w:val="006652E4"/>
    <w:rsid w:val="00673593"/>
    <w:rsid w:val="0067739D"/>
    <w:rsid w:val="006A0799"/>
    <w:rsid w:val="006A23E2"/>
    <w:rsid w:val="006B1525"/>
    <w:rsid w:val="006B5591"/>
    <w:rsid w:val="006B57C9"/>
    <w:rsid w:val="006B60ED"/>
    <w:rsid w:val="006E312F"/>
    <w:rsid w:val="006E7B7E"/>
    <w:rsid w:val="00702EAE"/>
    <w:rsid w:val="00703072"/>
    <w:rsid w:val="0070522B"/>
    <w:rsid w:val="0071557D"/>
    <w:rsid w:val="007204BE"/>
    <w:rsid w:val="00722F50"/>
    <w:rsid w:val="0072628F"/>
    <w:rsid w:val="00732175"/>
    <w:rsid w:val="00733D81"/>
    <w:rsid w:val="00734ACC"/>
    <w:rsid w:val="00736E12"/>
    <w:rsid w:val="007425D2"/>
    <w:rsid w:val="007432B9"/>
    <w:rsid w:val="0074456A"/>
    <w:rsid w:val="00750989"/>
    <w:rsid w:val="007518F0"/>
    <w:rsid w:val="00765EDE"/>
    <w:rsid w:val="00767E64"/>
    <w:rsid w:val="00775D72"/>
    <w:rsid w:val="007839A0"/>
    <w:rsid w:val="00796EDF"/>
    <w:rsid w:val="007A2378"/>
    <w:rsid w:val="007A48BC"/>
    <w:rsid w:val="007A5F12"/>
    <w:rsid w:val="007A7622"/>
    <w:rsid w:val="007B6B23"/>
    <w:rsid w:val="007B6BAF"/>
    <w:rsid w:val="007C0AEF"/>
    <w:rsid w:val="007C1857"/>
    <w:rsid w:val="007E0FA8"/>
    <w:rsid w:val="007F201C"/>
    <w:rsid w:val="0081292C"/>
    <w:rsid w:val="00821FF6"/>
    <w:rsid w:val="008243DC"/>
    <w:rsid w:val="00826AC9"/>
    <w:rsid w:val="00832EDC"/>
    <w:rsid w:val="00845278"/>
    <w:rsid w:val="008556E4"/>
    <w:rsid w:val="008640F5"/>
    <w:rsid w:val="00872039"/>
    <w:rsid w:val="00874C8C"/>
    <w:rsid w:val="00892A21"/>
    <w:rsid w:val="008932A6"/>
    <w:rsid w:val="008A5A1F"/>
    <w:rsid w:val="008A6A38"/>
    <w:rsid w:val="008A72B4"/>
    <w:rsid w:val="008B16DC"/>
    <w:rsid w:val="008B577E"/>
    <w:rsid w:val="008B730C"/>
    <w:rsid w:val="008C5F6B"/>
    <w:rsid w:val="008C7FA8"/>
    <w:rsid w:val="008D190F"/>
    <w:rsid w:val="008E137B"/>
    <w:rsid w:val="008F31CE"/>
    <w:rsid w:val="008F6F52"/>
    <w:rsid w:val="00904AD4"/>
    <w:rsid w:val="00910D95"/>
    <w:rsid w:val="0093503F"/>
    <w:rsid w:val="0095226E"/>
    <w:rsid w:val="009601EE"/>
    <w:rsid w:val="0096531A"/>
    <w:rsid w:val="00974853"/>
    <w:rsid w:val="00981CDD"/>
    <w:rsid w:val="00985970"/>
    <w:rsid w:val="009A41E2"/>
    <w:rsid w:val="009A5BA4"/>
    <w:rsid w:val="009B1FC7"/>
    <w:rsid w:val="009B5AD1"/>
    <w:rsid w:val="009B7680"/>
    <w:rsid w:val="009C6C1F"/>
    <w:rsid w:val="009D21D0"/>
    <w:rsid w:val="009D53FF"/>
    <w:rsid w:val="009D640C"/>
    <w:rsid w:val="009E3850"/>
    <w:rsid w:val="009F4522"/>
    <w:rsid w:val="009F75BA"/>
    <w:rsid w:val="00A010BF"/>
    <w:rsid w:val="00A102FA"/>
    <w:rsid w:val="00A10C22"/>
    <w:rsid w:val="00A253E2"/>
    <w:rsid w:val="00A4181D"/>
    <w:rsid w:val="00A44204"/>
    <w:rsid w:val="00A64429"/>
    <w:rsid w:val="00A70690"/>
    <w:rsid w:val="00A711F3"/>
    <w:rsid w:val="00A72286"/>
    <w:rsid w:val="00A7528B"/>
    <w:rsid w:val="00A757B3"/>
    <w:rsid w:val="00A77D32"/>
    <w:rsid w:val="00A97C8A"/>
    <w:rsid w:val="00A97F24"/>
    <w:rsid w:val="00AA4633"/>
    <w:rsid w:val="00AB33AB"/>
    <w:rsid w:val="00AC0F18"/>
    <w:rsid w:val="00AC275C"/>
    <w:rsid w:val="00AC50FF"/>
    <w:rsid w:val="00AC64FA"/>
    <w:rsid w:val="00AC72F3"/>
    <w:rsid w:val="00AE5D7F"/>
    <w:rsid w:val="00AE75D0"/>
    <w:rsid w:val="00AF082A"/>
    <w:rsid w:val="00B1269D"/>
    <w:rsid w:val="00B146DA"/>
    <w:rsid w:val="00B20F16"/>
    <w:rsid w:val="00B304CF"/>
    <w:rsid w:val="00B30E27"/>
    <w:rsid w:val="00B32069"/>
    <w:rsid w:val="00B34234"/>
    <w:rsid w:val="00B34553"/>
    <w:rsid w:val="00B369D6"/>
    <w:rsid w:val="00B451E0"/>
    <w:rsid w:val="00B47A4F"/>
    <w:rsid w:val="00B51B24"/>
    <w:rsid w:val="00B56735"/>
    <w:rsid w:val="00B56958"/>
    <w:rsid w:val="00B6173E"/>
    <w:rsid w:val="00B6414C"/>
    <w:rsid w:val="00B64F1A"/>
    <w:rsid w:val="00B672B6"/>
    <w:rsid w:val="00B914CE"/>
    <w:rsid w:val="00B95D92"/>
    <w:rsid w:val="00BA0E3A"/>
    <w:rsid w:val="00BB68B8"/>
    <w:rsid w:val="00BC04B7"/>
    <w:rsid w:val="00BC062F"/>
    <w:rsid w:val="00BC6259"/>
    <w:rsid w:val="00BD7715"/>
    <w:rsid w:val="00BD7E7A"/>
    <w:rsid w:val="00BE01DA"/>
    <w:rsid w:val="00BE217A"/>
    <w:rsid w:val="00BE27C0"/>
    <w:rsid w:val="00BE404C"/>
    <w:rsid w:val="00BE451B"/>
    <w:rsid w:val="00BF320A"/>
    <w:rsid w:val="00BF5352"/>
    <w:rsid w:val="00BF5548"/>
    <w:rsid w:val="00C04405"/>
    <w:rsid w:val="00C1542F"/>
    <w:rsid w:val="00C2071D"/>
    <w:rsid w:val="00C27516"/>
    <w:rsid w:val="00C30478"/>
    <w:rsid w:val="00C30C97"/>
    <w:rsid w:val="00C413B4"/>
    <w:rsid w:val="00C41ECC"/>
    <w:rsid w:val="00C45694"/>
    <w:rsid w:val="00C46450"/>
    <w:rsid w:val="00C6009A"/>
    <w:rsid w:val="00C60E9D"/>
    <w:rsid w:val="00C60F1C"/>
    <w:rsid w:val="00C64E4D"/>
    <w:rsid w:val="00C672E3"/>
    <w:rsid w:val="00C67AD4"/>
    <w:rsid w:val="00C73606"/>
    <w:rsid w:val="00C75C40"/>
    <w:rsid w:val="00C912FC"/>
    <w:rsid w:val="00CB5183"/>
    <w:rsid w:val="00CE14B4"/>
    <w:rsid w:val="00CE2DE5"/>
    <w:rsid w:val="00CE3BFF"/>
    <w:rsid w:val="00CE6F6C"/>
    <w:rsid w:val="00CF3C23"/>
    <w:rsid w:val="00CF4F80"/>
    <w:rsid w:val="00D04B25"/>
    <w:rsid w:val="00D136DF"/>
    <w:rsid w:val="00D314D5"/>
    <w:rsid w:val="00D44418"/>
    <w:rsid w:val="00D57263"/>
    <w:rsid w:val="00D65C22"/>
    <w:rsid w:val="00D65D1B"/>
    <w:rsid w:val="00D679F2"/>
    <w:rsid w:val="00D70711"/>
    <w:rsid w:val="00D73F90"/>
    <w:rsid w:val="00D96809"/>
    <w:rsid w:val="00DA14FB"/>
    <w:rsid w:val="00DB754A"/>
    <w:rsid w:val="00DE3398"/>
    <w:rsid w:val="00DE596E"/>
    <w:rsid w:val="00E0017C"/>
    <w:rsid w:val="00E058C9"/>
    <w:rsid w:val="00E15181"/>
    <w:rsid w:val="00E32290"/>
    <w:rsid w:val="00E4359A"/>
    <w:rsid w:val="00E61BBD"/>
    <w:rsid w:val="00E80F00"/>
    <w:rsid w:val="00E8120F"/>
    <w:rsid w:val="00E83CB7"/>
    <w:rsid w:val="00EA2B28"/>
    <w:rsid w:val="00EB1554"/>
    <w:rsid w:val="00EB314A"/>
    <w:rsid w:val="00EB38BF"/>
    <w:rsid w:val="00EB5213"/>
    <w:rsid w:val="00EB6C35"/>
    <w:rsid w:val="00EC031F"/>
    <w:rsid w:val="00EC17CD"/>
    <w:rsid w:val="00ED0DC2"/>
    <w:rsid w:val="00ED292A"/>
    <w:rsid w:val="00ED3061"/>
    <w:rsid w:val="00EF4A22"/>
    <w:rsid w:val="00F22133"/>
    <w:rsid w:val="00F23452"/>
    <w:rsid w:val="00F273F1"/>
    <w:rsid w:val="00F37BEA"/>
    <w:rsid w:val="00F421F5"/>
    <w:rsid w:val="00F5273B"/>
    <w:rsid w:val="00F65CE9"/>
    <w:rsid w:val="00F701FA"/>
    <w:rsid w:val="00F765E3"/>
    <w:rsid w:val="00F82CF7"/>
    <w:rsid w:val="00F86E4C"/>
    <w:rsid w:val="00F872C7"/>
    <w:rsid w:val="00F966C0"/>
    <w:rsid w:val="00FA3038"/>
    <w:rsid w:val="00FA3219"/>
    <w:rsid w:val="00FD00B0"/>
    <w:rsid w:val="00FE0820"/>
    <w:rsid w:val="00FE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DE19F"/>
  <w15:docId w15:val="{FC8FFE43-8860-4B95-98E1-71D67935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7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3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6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6E4C"/>
  </w:style>
  <w:style w:type="paragraph" w:styleId="Fuzeile">
    <w:name w:val="footer"/>
    <w:basedOn w:val="Standard"/>
    <w:link w:val="FuzeileZchn"/>
    <w:uiPriority w:val="99"/>
    <w:unhideWhenUsed/>
    <w:rsid w:val="00F86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6E4C"/>
  </w:style>
  <w:style w:type="table" w:styleId="Tabellenraster">
    <w:name w:val="Table Grid"/>
    <w:basedOn w:val="NormaleTabelle"/>
    <w:uiPriority w:val="59"/>
    <w:rsid w:val="00F86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6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6E4C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EA2B28"/>
    <w:rPr>
      <w:color w:val="808080"/>
    </w:rPr>
  </w:style>
  <w:style w:type="paragraph" w:styleId="KeinLeerraum">
    <w:name w:val="No Spacing"/>
    <w:link w:val="KeinLeerraumZchn"/>
    <w:uiPriority w:val="1"/>
    <w:qFormat/>
    <w:rsid w:val="00033F2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33F21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7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7622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7A7622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7A76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A7622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253E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253E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253E2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30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9A41E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364051"/>
    <w:pPr>
      <w:spacing w:after="100"/>
      <w:ind w:left="220"/>
    </w:pPr>
  </w:style>
  <w:style w:type="paragraph" w:styleId="Abbildungsverzeichnis">
    <w:name w:val="table of figures"/>
    <w:basedOn w:val="Standard"/>
    <w:next w:val="Standard"/>
    <w:uiPriority w:val="99"/>
    <w:unhideWhenUsed/>
    <w:rsid w:val="006E312F"/>
    <w:pPr>
      <w:spacing w:after="0"/>
    </w:pPr>
    <w:rPr>
      <w:i/>
      <w:i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rner\CloudStation\09_FH-Frankfurt\02_Vorlagen\Berich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2D237-E3E1-479C-96DB-11B091E11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Bericht.dotx</Template>
  <TotalTime>0</TotalTime>
  <Pages>3</Pages>
  <Words>41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10</vt:i4>
      </vt:variant>
    </vt:vector>
  </HeadingPairs>
  <TitlesOfParts>
    <vt:vector size="11" baseType="lpstr">
      <vt:lpstr>Test</vt:lpstr>
      <vt:lpstr>Goals</vt:lpstr>
      <vt:lpstr>3rd Party Software</vt:lpstr>
      <vt:lpstr>    Used Software</vt:lpstr>
      <vt:lpstr>    Software Core</vt:lpstr>
      <vt:lpstr>    How-To</vt:lpstr>
      <vt:lpstr>Summary and perspective</vt:lpstr>
      <vt:lpstr>Appendix</vt:lpstr>
      <vt:lpstr>    Internet sources</vt:lpstr>
      <vt:lpstr>    Table of figures</vt:lpstr>
      <vt:lpstr>    Source code</vt:lpstr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Frau Schäfer</dc:creator>
  <cp:keywords/>
  <cp:lastModifiedBy>Daniel Schäfer</cp:lastModifiedBy>
  <cp:revision>294</cp:revision>
  <cp:lastPrinted>2020-05-25T11:59:00Z</cp:lastPrinted>
  <dcterms:created xsi:type="dcterms:W3CDTF">2020-03-16T13:56:00Z</dcterms:created>
  <dcterms:modified xsi:type="dcterms:W3CDTF">2021-04-29T08:19:00Z</dcterms:modified>
</cp:coreProperties>
</file>